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18B42A" w14:textId="77777777" w:rsidR="00E51B40" w:rsidRPr="00512924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512924">
        <w:rPr>
          <w:rFonts w:cs="Times New Roman"/>
          <w:color w:val="000000"/>
          <w:szCs w:val="28"/>
          <w:lang w:val="ru-RU"/>
        </w:rPr>
        <w:t xml:space="preserve">БЕЛОРУССКИЙ ГОСУДАРСТВЕННЫЙ УНИВЕРСИТЕТ </w:t>
      </w:r>
    </w:p>
    <w:p w14:paraId="12C47BEA" w14:textId="77777777" w:rsidR="00E51B40" w:rsidRPr="00512924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512924">
        <w:rPr>
          <w:rFonts w:cs="Times New Roman"/>
          <w:color w:val="000000"/>
          <w:szCs w:val="28"/>
          <w:lang w:val="ru-RU"/>
        </w:rPr>
        <w:t>ИНФОРМАТИКИ И РАДИОЭЛЕКТРОНИКИ</w:t>
      </w:r>
    </w:p>
    <w:p w14:paraId="16D26C85" w14:textId="77777777" w:rsidR="00E51B40" w:rsidRPr="00512924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512924">
        <w:rPr>
          <w:rFonts w:cs="Times New Roman"/>
          <w:color w:val="000000"/>
          <w:szCs w:val="28"/>
          <w:lang w:val="ru-RU"/>
        </w:rPr>
        <w:t xml:space="preserve">Кафедра </w:t>
      </w:r>
      <w:r w:rsidR="00D949A0" w:rsidRPr="00512924">
        <w:rPr>
          <w:rFonts w:cs="Times New Roman"/>
          <w:color w:val="000000"/>
          <w:szCs w:val="28"/>
          <w:lang w:val="ru-RU"/>
        </w:rPr>
        <w:t>информатики</w:t>
      </w:r>
    </w:p>
    <w:p w14:paraId="2199D9C0" w14:textId="77777777" w:rsidR="00E51B40" w:rsidRPr="00512924" w:rsidRDefault="00E51B40" w:rsidP="00E51B40">
      <w:pPr>
        <w:ind w:right="-187" w:firstLine="720"/>
        <w:jc w:val="center"/>
        <w:rPr>
          <w:rFonts w:cs="Times New Roman"/>
          <w:lang w:val="ru-RU"/>
        </w:rPr>
      </w:pPr>
    </w:p>
    <w:p w14:paraId="26434D67" w14:textId="77777777" w:rsidR="00E51B40" w:rsidRPr="00512924" w:rsidRDefault="00E51B40" w:rsidP="00E51B40">
      <w:pPr>
        <w:ind w:right="-187" w:firstLine="720"/>
        <w:rPr>
          <w:rFonts w:cs="Times New Roman"/>
          <w:lang w:val="ru-RU"/>
        </w:rPr>
      </w:pPr>
      <w:r w:rsidRPr="00512924">
        <w:rPr>
          <w:rFonts w:cs="Times New Roman"/>
          <w:color w:val="000000"/>
          <w:szCs w:val="28"/>
          <w:lang w:val="ru-RU"/>
        </w:rPr>
        <w:t xml:space="preserve">Факультет </w:t>
      </w:r>
      <w:proofErr w:type="spellStart"/>
      <w:r w:rsidRPr="00512924">
        <w:rPr>
          <w:rFonts w:cs="Times New Roman"/>
          <w:color w:val="000000"/>
          <w:szCs w:val="28"/>
          <w:lang w:val="ru-RU"/>
        </w:rPr>
        <w:t>НиДО</w:t>
      </w:r>
      <w:proofErr w:type="spellEnd"/>
    </w:p>
    <w:p w14:paraId="7EFD3A29" w14:textId="77777777" w:rsidR="00E51B40" w:rsidRPr="00512924" w:rsidRDefault="00E51B40" w:rsidP="00E51B40">
      <w:pPr>
        <w:ind w:right="-187" w:firstLine="720"/>
        <w:rPr>
          <w:rFonts w:cs="Times New Roman"/>
          <w:lang w:val="ru-RU"/>
        </w:rPr>
      </w:pPr>
      <w:r w:rsidRPr="00512924">
        <w:rPr>
          <w:rFonts w:cs="Times New Roman"/>
          <w:color w:val="000000"/>
          <w:szCs w:val="28"/>
          <w:lang w:val="ru-RU"/>
        </w:rPr>
        <w:t xml:space="preserve">Специальность </w:t>
      </w:r>
      <w:proofErr w:type="spellStart"/>
      <w:r w:rsidRPr="00512924">
        <w:rPr>
          <w:rFonts w:cs="Times New Roman"/>
          <w:color w:val="000000"/>
          <w:szCs w:val="28"/>
          <w:lang w:val="ru-RU"/>
        </w:rPr>
        <w:t>ИиТП</w:t>
      </w:r>
      <w:proofErr w:type="spellEnd"/>
    </w:p>
    <w:p w14:paraId="53AD3D9D" w14:textId="77777777" w:rsidR="00E51B40" w:rsidRPr="00512924" w:rsidRDefault="00E51B40" w:rsidP="00E51B40">
      <w:pPr>
        <w:spacing w:after="240"/>
        <w:rPr>
          <w:rFonts w:eastAsia="Times New Roman" w:cs="Times New Roman"/>
          <w:lang w:val="ru-RU"/>
        </w:rPr>
      </w:pPr>
      <w:r w:rsidRPr="00512924">
        <w:rPr>
          <w:rFonts w:eastAsia="Times New Roman" w:cs="Times New Roman"/>
          <w:lang w:val="ru-RU"/>
        </w:rPr>
        <w:br/>
      </w:r>
    </w:p>
    <w:p w14:paraId="3821A0A7" w14:textId="77777777" w:rsidR="00E51B40" w:rsidRPr="00512924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7D1D00BA" w14:textId="77777777" w:rsidR="00E51B40" w:rsidRPr="00512924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5CB1EC82" w14:textId="77777777" w:rsidR="00E51B40" w:rsidRPr="00512924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30CB2AB1" w14:textId="77777777" w:rsidR="00E51B40" w:rsidRPr="00512924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7D319E9D" w14:textId="77777777" w:rsidR="00E51B40" w:rsidRPr="00512924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739EF6D3" w14:textId="77777777" w:rsidR="00E51B40" w:rsidRPr="00512924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346FFE5B" w14:textId="77777777" w:rsidR="00E51B40" w:rsidRPr="00512924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477DACB8" w14:textId="77777777" w:rsidR="00E51B40" w:rsidRPr="00512924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3B57E982" w14:textId="77777777" w:rsidR="00E51B40" w:rsidRPr="00512924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36A5F1D3" w14:textId="77777777" w:rsidR="00E51B40" w:rsidRPr="00512924" w:rsidRDefault="00246A20" w:rsidP="00E51B40">
      <w:pPr>
        <w:ind w:right="-185" w:firstLine="720"/>
        <w:jc w:val="center"/>
        <w:rPr>
          <w:rFonts w:cs="Times New Roman"/>
          <w:lang w:val="ru-RU"/>
        </w:rPr>
      </w:pPr>
      <w:r>
        <w:rPr>
          <w:lang w:val="ru-RU"/>
        </w:rPr>
        <w:t>Контрольная</w:t>
      </w:r>
      <w:r w:rsidR="0005754A" w:rsidRPr="00512924">
        <w:rPr>
          <w:lang w:val="ru-RU"/>
        </w:rPr>
        <w:t xml:space="preserve"> работа </w:t>
      </w:r>
      <w:r w:rsidR="005132E3" w:rsidRPr="00512924">
        <w:rPr>
          <w:rFonts w:cs="Times New Roman"/>
          <w:color w:val="000000"/>
          <w:szCs w:val="28"/>
          <w:lang w:val="ru-RU"/>
        </w:rPr>
        <w:t xml:space="preserve">№ </w:t>
      </w:r>
      <w:r w:rsidR="0005754A" w:rsidRPr="00512924">
        <w:rPr>
          <w:rFonts w:cs="Times New Roman"/>
          <w:color w:val="000000"/>
          <w:szCs w:val="28"/>
          <w:lang w:val="ru-RU"/>
        </w:rPr>
        <w:t>1</w:t>
      </w:r>
    </w:p>
    <w:p w14:paraId="173AFE14" w14:textId="77777777" w:rsidR="00E51B40" w:rsidRPr="00512924" w:rsidRDefault="00E51B40" w:rsidP="00551EDB">
      <w:pPr>
        <w:jc w:val="center"/>
        <w:rPr>
          <w:b/>
          <w:bCs/>
          <w:szCs w:val="28"/>
          <w:vertAlign w:val="superscript"/>
          <w:lang w:val="ru-RU"/>
        </w:rPr>
      </w:pPr>
      <w:r w:rsidRPr="00512924">
        <w:rPr>
          <w:rFonts w:cs="Times New Roman"/>
          <w:color w:val="000000"/>
          <w:szCs w:val="28"/>
          <w:lang w:val="ru-RU"/>
        </w:rPr>
        <w:t>по дисциплине «</w:t>
      </w:r>
      <w:r w:rsidR="00512924">
        <w:rPr>
          <w:rFonts w:cs="Times New Roman"/>
          <w:color w:val="000000"/>
          <w:szCs w:val="28"/>
          <w:lang w:val="ru-RU"/>
        </w:rPr>
        <w:t>Архитектура вычислительных систем</w:t>
      </w:r>
      <w:r w:rsidRPr="00512924">
        <w:rPr>
          <w:rFonts w:cs="Times New Roman"/>
          <w:color w:val="000000"/>
          <w:szCs w:val="28"/>
          <w:lang w:val="ru-RU"/>
        </w:rPr>
        <w:t>»</w:t>
      </w:r>
    </w:p>
    <w:p w14:paraId="4D31F140" w14:textId="77777777" w:rsidR="00E51B40" w:rsidRPr="00512924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1000EFA2" w14:textId="77777777" w:rsidR="00E51B40" w:rsidRPr="00512924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0EF5C2FE" w14:textId="77777777" w:rsidR="00E51B40" w:rsidRPr="00512924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0546330A" w14:textId="77777777" w:rsidR="00E51B40" w:rsidRPr="00512924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7120B2EA" w14:textId="77777777" w:rsidR="00E51B40" w:rsidRPr="00512924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0E7CA243" w14:textId="77777777" w:rsidR="00E51B40" w:rsidRPr="00512924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5E69A381" w14:textId="77777777" w:rsidR="00E51B40" w:rsidRPr="00512924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15B26A6D" w14:textId="77777777" w:rsidR="00E51B40" w:rsidRPr="00512924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78A993E9" w14:textId="77777777" w:rsidR="00E51B40" w:rsidRPr="00512924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512924">
        <w:rPr>
          <w:rFonts w:cs="Times New Roman"/>
          <w:color w:val="000000"/>
          <w:szCs w:val="28"/>
          <w:lang w:val="ru-RU"/>
        </w:rPr>
        <w:t xml:space="preserve">Выполнил студент: Дегтярев А.А. </w:t>
      </w:r>
      <w:r w:rsidRPr="00E51B40">
        <w:rPr>
          <w:rFonts w:cs="Times New Roman"/>
          <w:color w:val="000000"/>
          <w:szCs w:val="28"/>
        </w:rPr>
        <w:t> </w:t>
      </w:r>
    </w:p>
    <w:p w14:paraId="1C9C5A51" w14:textId="77777777" w:rsidR="00E51B40" w:rsidRPr="00512924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512924">
        <w:rPr>
          <w:rFonts w:cs="Times New Roman"/>
          <w:color w:val="000000"/>
          <w:szCs w:val="28"/>
          <w:lang w:val="ru-RU"/>
        </w:rPr>
        <w:t xml:space="preserve">группа </w:t>
      </w:r>
      <w:r w:rsidR="00801DAA" w:rsidRPr="00512924">
        <w:rPr>
          <w:rFonts w:cs="Times New Roman"/>
          <w:color w:val="000000"/>
          <w:szCs w:val="28"/>
          <w:lang w:val="ru-RU"/>
        </w:rPr>
        <w:t>393</w:t>
      </w:r>
      <w:r w:rsidR="0005754A" w:rsidRPr="00512924">
        <w:rPr>
          <w:rFonts w:cs="Times New Roman"/>
          <w:color w:val="000000"/>
          <w:szCs w:val="28"/>
          <w:lang w:val="ru-RU"/>
        </w:rPr>
        <w:t>5</w:t>
      </w:r>
      <w:r w:rsidRPr="00512924">
        <w:rPr>
          <w:rFonts w:cs="Times New Roman"/>
          <w:color w:val="000000"/>
          <w:szCs w:val="28"/>
          <w:lang w:val="ru-RU"/>
        </w:rPr>
        <w:t>5</w:t>
      </w:r>
      <w:r w:rsidR="0005754A" w:rsidRPr="00512924">
        <w:rPr>
          <w:rFonts w:cs="Times New Roman"/>
          <w:color w:val="000000"/>
          <w:szCs w:val="28"/>
          <w:lang w:val="ru-RU"/>
        </w:rPr>
        <w:t>1</w:t>
      </w:r>
    </w:p>
    <w:p w14:paraId="354194E4" w14:textId="77777777" w:rsidR="00E51B40" w:rsidRPr="00512924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512924">
        <w:rPr>
          <w:rFonts w:cs="Times New Roman"/>
          <w:color w:val="000000"/>
          <w:szCs w:val="28"/>
          <w:lang w:val="ru-RU"/>
        </w:rPr>
        <w:t xml:space="preserve">Зачетная книжка № </w:t>
      </w:r>
      <w:r w:rsidR="006C1717" w:rsidRPr="00512924">
        <w:rPr>
          <w:rFonts w:cs="Times New Roman"/>
          <w:color w:val="000000"/>
          <w:szCs w:val="28"/>
          <w:lang w:val="ru-RU"/>
        </w:rPr>
        <w:t>902021</w:t>
      </w:r>
      <w:r w:rsidRPr="00512924">
        <w:rPr>
          <w:rFonts w:cs="Times New Roman"/>
          <w:color w:val="000000"/>
          <w:szCs w:val="28"/>
          <w:lang w:val="ru-RU"/>
        </w:rPr>
        <w:t>-</w:t>
      </w:r>
      <w:r w:rsidR="006C1717" w:rsidRPr="00512924">
        <w:rPr>
          <w:rFonts w:cs="Times New Roman"/>
          <w:color w:val="000000"/>
          <w:szCs w:val="28"/>
          <w:lang w:val="ru-RU"/>
        </w:rPr>
        <w:t>26</w:t>
      </w:r>
    </w:p>
    <w:p w14:paraId="2FF9C2E6" w14:textId="77777777" w:rsidR="00E51B40" w:rsidRPr="00512924" w:rsidRDefault="00E51B40" w:rsidP="00E51B40">
      <w:pPr>
        <w:spacing w:after="240"/>
        <w:rPr>
          <w:rFonts w:eastAsia="Times New Roman" w:cs="Times New Roman"/>
          <w:lang w:val="ru-RU"/>
        </w:rPr>
      </w:pPr>
      <w:r w:rsidRPr="00512924">
        <w:rPr>
          <w:rFonts w:eastAsia="Times New Roman" w:cs="Times New Roman"/>
          <w:lang w:val="ru-RU"/>
        </w:rPr>
        <w:br/>
      </w:r>
      <w:r w:rsidRPr="00512924">
        <w:rPr>
          <w:rFonts w:eastAsia="Times New Roman" w:cs="Times New Roman"/>
          <w:lang w:val="ru-RU"/>
        </w:rPr>
        <w:br/>
      </w:r>
      <w:r w:rsidRPr="00512924">
        <w:rPr>
          <w:rFonts w:eastAsia="Times New Roman" w:cs="Times New Roman"/>
          <w:lang w:val="ru-RU"/>
        </w:rPr>
        <w:br/>
      </w:r>
    </w:p>
    <w:p w14:paraId="1BB6C3C1" w14:textId="77777777" w:rsidR="00512924" w:rsidRPr="00512924" w:rsidRDefault="00E51B40" w:rsidP="009800F5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  <w:r w:rsidRPr="00512924">
        <w:rPr>
          <w:rFonts w:cs="Times New Roman"/>
          <w:color w:val="000000"/>
          <w:szCs w:val="28"/>
          <w:lang w:val="ru-RU"/>
        </w:rPr>
        <w:t>Минск 201</w:t>
      </w:r>
      <w:r w:rsidR="00512924" w:rsidRPr="00512924">
        <w:rPr>
          <w:rFonts w:cs="Times New Roman"/>
          <w:color w:val="000000"/>
          <w:szCs w:val="28"/>
          <w:lang w:val="ru-RU"/>
        </w:rPr>
        <w:t>7</w:t>
      </w:r>
    </w:p>
    <w:p w14:paraId="4D80808E" w14:textId="77777777" w:rsidR="00512924" w:rsidRPr="00512924" w:rsidRDefault="00512924">
      <w:pPr>
        <w:rPr>
          <w:rFonts w:cs="Times New Roman"/>
          <w:color w:val="000000"/>
          <w:szCs w:val="28"/>
          <w:lang w:val="ru-RU"/>
        </w:rPr>
      </w:pPr>
      <w:r w:rsidRPr="00512924">
        <w:rPr>
          <w:rFonts w:cs="Times New Roman"/>
          <w:color w:val="000000"/>
          <w:szCs w:val="28"/>
          <w:lang w:val="ru-RU"/>
        </w:rPr>
        <w:br w:type="page"/>
      </w:r>
    </w:p>
    <w:p w14:paraId="55D09F53" w14:textId="77777777" w:rsidR="00512924" w:rsidRPr="00215AF5" w:rsidRDefault="00512924" w:rsidP="00215AF5">
      <w:pPr>
        <w:jc w:val="center"/>
        <w:rPr>
          <w:b/>
          <w:sz w:val="32"/>
        </w:rPr>
      </w:pPr>
      <w:proofErr w:type="spellStart"/>
      <w:r w:rsidRPr="00215AF5">
        <w:rPr>
          <w:b/>
          <w:sz w:val="32"/>
        </w:rPr>
        <w:lastRenderedPageBreak/>
        <w:t>Программирование</w:t>
      </w:r>
      <w:proofErr w:type="spellEnd"/>
      <w:r w:rsidRPr="00215AF5">
        <w:rPr>
          <w:b/>
          <w:sz w:val="32"/>
        </w:rPr>
        <w:t xml:space="preserve"> </w:t>
      </w:r>
      <w:proofErr w:type="spellStart"/>
      <w:r w:rsidRPr="00215AF5">
        <w:rPr>
          <w:b/>
          <w:sz w:val="32"/>
        </w:rPr>
        <w:t>многоядерных</w:t>
      </w:r>
      <w:proofErr w:type="spellEnd"/>
      <w:r w:rsidRPr="00215AF5">
        <w:rPr>
          <w:b/>
          <w:sz w:val="32"/>
        </w:rPr>
        <w:t xml:space="preserve"> </w:t>
      </w:r>
      <w:proofErr w:type="spellStart"/>
      <w:r w:rsidRPr="00215AF5">
        <w:rPr>
          <w:b/>
          <w:sz w:val="32"/>
        </w:rPr>
        <w:t>архитектур</w:t>
      </w:r>
      <w:proofErr w:type="spellEnd"/>
    </w:p>
    <w:p w14:paraId="3F7D27E4" w14:textId="77777777" w:rsidR="00EB00C5" w:rsidRDefault="00EB00C5" w:rsidP="00EB00C5">
      <w:pPr>
        <w:rPr>
          <w:b/>
        </w:rPr>
      </w:pPr>
    </w:p>
    <w:p w14:paraId="3F702F85" w14:textId="77777777" w:rsidR="00512924" w:rsidRPr="00215AF5" w:rsidRDefault="00512924" w:rsidP="00EB00C5">
      <w:proofErr w:type="spellStart"/>
      <w:r w:rsidRPr="00215AF5">
        <w:rPr>
          <w:b/>
        </w:rPr>
        <w:t>Цель</w:t>
      </w:r>
      <w:proofErr w:type="spellEnd"/>
      <w:r w:rsidRPr="00215AF5">
        <w:rPr>
          <w:b/>
        </w:rPr>
        <w:t xml:space="preserve"> </w:t>
      </w:r>
      <w:proofErr w:type="spellStart"/>
      <w:r w:rsidRPr="00215AF5">
        <w:rPr>
          <w:b/>
        </w:rPr>
        <w:t>работы</w:t>
      </w:r>
      <w:proofErr w:type="spellEnd"/>
      <w:r w:rsidRPr="00215AF5">
        <w:t xml:space="preserve">. </w:t>
      </w:r>
      <w:proofErr w:type="spellStart"/>
      <w:r w:rsidRPr="00215AF5">
        <w:t>Использование</w:t>
      </w:r>
      <w:proofErr w:type="spellEnd"/>
      <w:r w:rsidRPr="00215AF5">
        <w:t xml:space="preserve"> </w:t>
      </w:r>
      <w:proofErr w:type="spellStart"/>
      <w:r w:rsidRPr="00215AF5">
        <w:t>интерфейса</w:t>
      </w:r>
      <w:proofErr w:type="spellEnd"/>
      <w:r w:rsidRPr="00215AF5">
        <w:t xml:space="preserve"> </w:t>
      </w:r>
      <w:proofErr w:type="spellStart"/>
      <w:r w:rsidRPr="00215AF5">
        <w:t>OpenMP</w:t>
      </w:r>
      <w:proofErr w:type="spellEnd"/>
      <w:r w:rsidRPr="00215AF5">
        <w:t xml:space="preserve"> </w:t>
      </w:r>
      <w:proofErr w:type="spellStart"/>
      <w:r w:rsidRPr="00215AF5">
        <w:t>для</w:t>
      </w:r>
      <w:proofErr w:type="spellEnd"/>
      <w:r w:rsidRPr="00215AF5">
        <w:t xml:space="preserve"> </w:t>
      </w:r>
      <w:proofErr w:type="spellStart"/>
      <w:r w:rsidRPr="00215AF5">
        <w:t>программирования</w:t>
      </w:r>
      <w:proofErr w:type="spellEnd"/>
      <w:r w:rsidRPr="00215AF5">
        <w:t xml:space="preserve"> </w:t>
      </w:r>
      <w:proofErr w:type="spellStart"/>
      <w:r w:rsidRPr="00215AF5">
        <w:t>простых</w:t>
      </w:r>
      <w:proofErr w:type="spellEnd"/>
      <w:r w:rsidRPr="00215AF5">
        <w:t xml:space="preserve"> </w:t>
      </w:r>
      <w:proofErr w:type="spellStart"/>
      <w:r w:rsidRPr="00215AF5">
        <w:t>многопоточных</w:t>
      </w:r>
      <w:proofErr w:type="spellEnd"/>
      <w:r w:rsidRPr="00215AF5">
        <w:t xml:space="preserve"> </w:t>
      </w:r>
      <w:proofErr w:type="spellStart"/>
      <w:r w:rsidRPr="00215AF5">
        <w:t>приложений</w:t>
      </w:r>
      <w:proofErr w:type="spellEnd"/>
      <w:r w:rsidRPr="00215AF5">
        <w:t>.</w:t>
      </w:r>
    </w:p>
    <w:p w14:paraId="4DDBC50D" w14:textId="77777777" w:rsidR="00EB00C5" w:rsidRDefault="00EB00C5" w:rsidP="00EB00C5">
      <w:pPr>
        <w:ind w:right="-185"/>
        <w:rPr>
          <w:rFonts w:cs="Times New Roman"/>
          <w:color w:val="000000"/>
          <w:szCs w:val="28"/>
        </w:rPr>
      </w:pPr>
    </w:p>
    <w:p w14:paraId="0323655C" w14:textId="77777777" w:rsidR="00EB00C5" w:rsidRDefault="00EB00C5" w:rsidP="00EB00C5">
      <w:pPr>
        <w:ind w:right="-185"/>
        <w:rPr>
          <w:rFonts w:cs="Times New Roman"/>
          <w:b/>
          <w:color w:val="000000"/>
          <w:szCs w:val="28"/>
          <w:lang w:val="ru-RU"/>
        </w:rPr>
      </w:pPr>
      <w:r>
        <w:rPr>
          <w:rFonts w:cs="Times New Roman"/>
          <w:b/>
          <w:color w:val="000000"/>
          <w:szCs w:val="28"/>
          <w:lang w:val="ru-RU"/>
        </w:rPr>
        <w:t xml:space="preserve">Вариант </w:t>
      </w:r>
      <w:r>
        <w:rPr>
          <w:rFonts w:cs="Times New Roman"/>
          <w:b/>
          <w:color w:val="000000"/>
          <w:szCs w:val="28"/>
        </w:rPr>
        <w:t xml:space="preserve">2: </w:t>
      </w:r>
      <w:r>
        <w:rPr>
          <w:rFonts w:cs="Times New Roman"/>
          <w:b/>
          <w:color w:val="000000"/>
          <w:szCs w:val="28"/>
          <w:lang w:val="ru-RU"/>
        </w:rPr>
        <w:t>Умножение матрицы на вектор</w:t>
      </w:r>
    </w:p>
    <w:p w14:paraId="7FF42188" w14:textId="77777777" w:rsidR="00EB00C5" w:rsidRDefault="00EB00C5" w:rsidP="00EB00C5">
      <w:pPr>
        <w:ind w:right="-185"/>
        <w:rPr>
          <w:rFonts w:cs="Times New Roman"/>
          <w:b/>
          <w:color w:val="000000"/>
          <w:szCs w:val="28"/>
          <w:lang w:val="ru-RU"/>
        </w:rPr>
      </w:pPr>
    </w:p>
    <w:p w14:paraId="53B75791" w14:textId="77777777" w:rsidR="00EB00C5" w:rsidRPr="00AA5A8E" w:rsidRDefault="00AA5A8E" w:rsidP="00EB00C5">
      <w:pPr>
        <w:ind w:right="-185"/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Работа выполнялась под </w:t>
      </w:r>
      <w:proofErr w:type="spellStart"/>
      <w:r>
        <w:rPr>
          <w:rFonts w:cs="Times New Roman"/>
          <w:color w:val="000000"/>
          <w:szCs w:val="28"/>
        </w:rPr>
        <w:t>macOs</w:t>
      </w:r>
      <w:proofErr w:type="spellEnd"/>
      <w:r w:rsidRPr="00AA5A8E">
        <w:rPr>
          <w:rFonts w:cs="Times New Roman"/>
          <w:color w:val="000000"/>
          <w:szCs w:val="28"/>
          <w:lang w:val="ru-RU"/>
        </w:rPr>
        <w:t xml:space="preserve">. </w:t>
      </w:r>
      <w:r>
        <w:rPr>
          <w:rFonts w:cs="Times New Roman"/>
          <w:color w:val="000000"/>
          <w:szCs w:val="28"/>
          <w:lang w:val="ru-RU"/>
        </w:rPr>
        <w:t xml:space="preserve">Компилятор </w:t>
      </w:r>
      <w:proofErr w:type="spellStart"/>
      <w:r>
        <w:rPr>
          <w:rFonts w:cs="Times New Roman"/>
          <w:color w:val="000000"/>
          <w:szCs w:val="28"/>
        </w:rPr>
        <w:t>gcc</w:t>
      </w:r>
      <w:proofErr w:type="spellEnd"/>
      <w:r w:rsidRPr="00AA5A8E">
        <w:rPr>
          <w:rFonts w:cs="Times New Roman"/>
          <w:color w:val="000000"/>
          <w:szCs w:val="28"/>
          <w:lang w:val="ru-RU"/>
        </w:rPr>
        <w:t xml:space="preserve">-6, </w:t>
      </w:r>
      <w:r>
        <w:rPr>
          <w:rFonts w:cs="Times New Roman"/>
          <w:color w:val="000000"/>
          <w:szCs w:val="28"/>
          <w:lang w:val="ru-RU"/>
        </w:rPr>
        <w:t xml:space="preserve">с поддержкой </w:t>
      </w:r>
      <w:proofErr w:type="spellStart"/>
      <w:r>
        <w:rPr>
          <w:rFonts w:cs="Times New Roman"/>
          <w:color w:val="000000"/>
          <w:szCs w:val="28"/>
        </w:rPr>
        <w:t>openmp</w:t>
      </w:r>
      <w:proofErr w:type="spellEnd"/>
      <w:r w:rsidRPr="00AA5A8E">
        <w:rPr>
          <w:rFonts w:cs="Times New Roman"/>
          <w:color w:val="000000"/>
          <w:szCs w:val="28"/>
          <w:lang w:val="ru-RU"/>
        </w:rPr>
        <w:t>;</w:t>
      </w:r>
    </w:p>
    <w:p w14:paraId="3BA73B81" w14:textId="77777777" w:rsidR="00AA5A8E" w:rsidRPr="00AA5A8E" w:rsidRDefault="00AA5A8E" w:rsidP="00EB00C5">
      <w:pPr>
        <w:ind w:right="-185"/>
        <w:rPr>
          <w:rFonts w:cs="Times New Roman"/>
          <w:b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Для компиляции необходимо указать флаг: </w:t>
      </w:r>
      <w:r w:rsidRPr="00AA5A8E">
        <w:rPr>
          <w:rFonts w:cs="Times New Roman"/>
          <w:b/>
          <w:color w:val="000000"/>
          <w:szCs w:val="28"/>
          <w:lang w:val="ru-RU"/>
        </w:rPr>
        <w:t>–</w:t>
      </w:r>
      <w:proofErr w:type="spellStart"/>
      <w:r w:rsidRPr="00AA5A8E">
        <w:rPr>
          <w:rFonts w:cs="Times New Roman"/>
          <w:b/>
          <w:color w:val="000000"/>
          <w:szCs w:val="28"/>
        </w:rPr>
        <w:t>fopenmp</w:t>
      </w:r>
      <w:proofErr w:type="spellEnd"/>
    </w:p>
    <w:p w14:paraId="19A297EF" w14:textId="77777777" w:rsidR="00AA5A8E" w:rsidRDefault="00AA5A8E" w:rsidP="00EB00C5">
      <w:pPr>
        <w:ind w:right="-185"/>
        <w:rPr>
          <w:rFonts w:cs="Times New Roman"/>
          <w:color w:val="000000"/>
          <w:szCs w:val="28"/>
          <w:lang w:val="ru-RU"/>
        </w:rPr>
      </w:pPr>
      <w:r w:rsidRPr="00AA5A8E">
        <w:rPr>
          <w:rFonts w:cs="Times New Roman"/>
          <w:color w:val="000000"/>
          <w:szCs w:val="28"/>
          <w:lang w:val="ru-RU"/>
        </w:rPr>
        <w:t>Програ</w:t>
      </w:r>
      <w:r>
        <w:rPr>
          <w:rFonts w:cs="Times New Roman"/>
          <w:color w:val="000000"/>
          <w:szCs w:val="28"/>
          <w:lang w:val="ru-RU"/>
        </w:rPr>
        <w:t xml:space="preserve">мма читает пользовательский </w:t>
      </w:r>
      <w:proofErr w:type="gramStart"/>
      <w:r>
        <w:rPr>
          <w:rFonts w:cs="Times New Roman"/>
          <w:color w:val="000000"/>
          <w:szCs w:val="28"/>
          <w:lang w:val="ru-RU"/>
        </w:rPr>
        <w:t>ввод( задает</w:t>
      </w:r>
      <w:proofErr w:type="gramEnd"/>
      <w:r>
        <w:rPr>
          <w:rFonts w:cs="Times New Roman"/>
          <w:color w:val="000000"/>
          <w:szCs w:val="28"/>
          <w:lang w:val="ru-RU"/>
        </w:rPr>
        <w:t xml:space="preserve"> размеры матрицы и вектора ), заполняет ячейки случайными значениями и выполняет параллельное умножение ячеек.</w:t>
      </w:r>
    </w:p>
    <w:p w14:paraId="0DAB7E06" w14:textId="77777777" w:rsidR="00AA5A8E" w:rsidRDefault="00AA5A8E" w:rsidP="00EB00C5">
      <w:pPr>
        <w:ind w:right="-185"/>
        <w:rPr>
          <w:rFonts w:cs="Times New Roman"/>
          <w:color w:val="000000"/>
          <w:szCs w:val="28"/>
          <w:lang w:val="ru-RU"/>
        </w:rPr>
      </w:pPr>
    </w:p>
    <w:p w14:paraId="070E69A0" w14:textId="77777777" w:rsidR="00AA5A8E" w:rsidRDefault="00AA5A8E" w:rsidP="00EB00C5">
      <w:pPr>
        <w:ind w:right="-185"/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>Пример компиляции и исполнения:</w:t>
      </w:r>
    </w:p>
    <w:p w14:paraId="4EF6D081" w14:textId="77777777" w:rsidR="00AA5A8E" w:rsidRDefault="00AA5A8E" w:rsidP="00EB00C5">
      <w:pPr>
        <w:ind w:right="-185"/>
        <w:rPr>
          <w:rFonts w:cs="Times New Roman"/>
          <w:color w:val="000000"/>
          <w:szCs w:val="28"/>
          <w:lang w:val="ru-RU"/>
        </w:rPr>
      </w:pPr>
      <w:r w:rsidRPr="00AA5A8E">
        <w:rPr>
          <w:rFonts w:cs="Times New Roman"/>
          <w:color w:val="000000"/>
          <w:szCs w:val="28"/>
          <w:lang w:val="ru-RU"/>
        </w:rPr>
        <w:drawing>
          <wp:inline distT="0" distB="0" distL="0" distR="0" wp14:anchorId="188F1C3A" wp14:editId="453AADD8">
            <wp:extent cx="6119495" cy="55721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B33C" w14:textId="77777777" w:rsidR="00AA5A8E" w:rsidRDefault="00AA5A8E" w:rsidP="00EB00C5">
      <w:pPr>
        <w:ind w:right="-185"/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Также можно задать дополнительный аргумент </w:t>
      </w:r>
      <w:r w:rsidRPr="00AA5A8E">
        <w:rPr>
          <w:rFonts w:cs="Times New Roman"/>
          <w:b/>
          <w:color w:val="000000"/>
          <w:szCs w:val="28"/>
          <w:lang w:val="ru-RU"/>
        </w:rPr>
        <w:t>–</w:t>
      </w:r>
      <w:r w:rsidRPr="00AA5A8E">
        <w:rPr>
          <w:rFonts w:cs="Times New Roman"/>
          <w:b/>
          <w:color w:val="000000"/>
          <w:szCs w:val="28"/>
        </w:rPr>
        <w:t>debug</w:t>
      </w:r>
      <w:r w:rsidRPr="00AA5A8E">
        <w:rPr>
          <w:rFonts w:cs="Times New Roman"/>
          <w:b/>
          <w:color w:val="000000"/>
          <w:szCs w:val="28"/>
          <w:lang w:val="ru-RU"/>
        </w:rPr>
        <w:t>,</w:t>
      </w:r>
      <w:r w:rsidRPr="00AA5A8E">
        <w:rPr>
          <w:rFonts w:cs="Times New Roman"/>
          <w:color w:val="000000"/>
          <w:szCs w:val="28"/>
          <w:lang w:val="ru-RU"/>
        </w:rPr>
        <w:t xml:space="preserve"> </w:t>
      </w:r>
      <w:r>
        <w:rPr>
          <w:rFonts w:cs="Times New Roman"/>
          <w:color w:val="000000"/>
          <w:szCs w:val="28"/>
          <w:lang w:val="ru-RU"/>
        </w:rPr>
        <w:t>чтобы программа выводила информацию о созданных потоках, как представлено ниже.</w:t>
      </w:r>
    </w:p>
    <w:p w14:paraId="224E04DA" w14:textId="77777777" w:rsidR="00BB7016" w:rsidRDefault="00BB7016" w:rsidP="00EB00C5">
      <w:pPr>
        <w:ind w:right="-185"/>
        <w:rPr>
          <w:rFonts w:cs="Times New Roman"/>
          <w:color w:val="000000"/>
          <w:szCs w:val="28"/>
          <w:lang w:val="ru-RU"/>
        </w:rPr>
      </w:pPr>
      <w:r w:rsidRPr="00BB7016">
        <w:rPr>
          <w:rFonts w:cs="Times New Roman"/>
          <w:color w:val="000000"/>
          <w:szCs w:val="28"/>
          <w:lang w:val="ru-RU"/>
        </w:rPr>
        <w:drawing>
          <wp:inline distT="0" distB="0" distL="0" distR="0" wp14:anchorId="772C09F6" wp14:editId="6F87220B">
            <wp:extent cx="6119495" cy="55721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E302" w14:textId="77777777" w:rsidR="00D14543" w:rsidRDefault="00D14543" w:rsidP="00EB00C5">
      <w:pPr>
        <w:ind w:right="-185"/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>Я запустил выполнение умножения матрицы 10000х10000 на вектор 10000.</w:t>
      </w:r>
    </w:p>
    <w:p w14:paraId="3D3D85F7" w14:textId="77777777" w:rsidR="00D14543" w:rsidRDefault="00D14543" w:rsidP="00EB00C5">
      <w:pPr>
        <w:ind w:right="-185"/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Ниже представлен скриншот монитора </w:t>
      </w:r>
      <w:proofErr w:type="spellStart"/>
      <w:r>
        <w:rPr>
          <w:rFonts w:cs="Times New Roman"/>
          <w:color w:val="000000"/>
          <w:szCs w:val="28"/>
        </w:rPr>
        <w:t>cpu</w:t>
      </w:r>
      <w:proofErr w:type="spellEnd"/>
      <w:r w:rsidRPr="00D14543">
        <w:rPr>
          <w:rFonts w:cs="Times New Roman"/>
          <w:color w:val="000000"/>
          <w:szCs w:val="28"/>
          <w:lang w:val="ru-RU"/>
        </w:rPr>
        <w:t xml:space="preserve">. </w:t>
      </w:r>
      <w:r>
        <w:rPr>
          <w:rFonts w:cs="Times New Roman"/>
          <w:color w:val="000000"/>
          <w:szCs w:val="28"/>
          <w:lang w:val="ru-RU"/>
        </w:rPr>
        <w:t>Который отображает загрузку.</w:t>
      </w:r>
      <w:r>
        <w:rPr>
          <w:rFonts w:cs="Times New Roman"/>
          <w:color w:val="000000"/>
          <w:szCs w:val="28"/>
          <w:lang w:val="ru-RU"/>
        </w:rPr>
        <w:br/>
      </w:r>
      <w:r w:rsidR="004722E7" w:rsidRPr="004722E7">
        <w:rPr>
          <w:rFonts w:cs="Times New Roman"/>
          <w:color w:val="000000"/>
          <w:szCs w:val="28"/>
          <w:lang w:val="ru-RU"/>
        </w:rPr>
        <w:drawing>
          <wp:inline distT="0" distB="0" distL="0" distR="0" wp14:anchorId="2E31ED9E" wp14:editId="4C759659">
            <wp:extent cx="5016500" cy="627380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1E15" w14:textId="77777777" w:rsidR="004722E7" w:rsidRDefault="004722E7" w:rsidP="00EB00C5">
      <w:pPr>
        <w:ind w:right="-185"/>
        <w:rPr>
          <w:rFonts w:cs="Times New Roman"/>
          <w:color w:val="000000"/>
          <w:szCs w:val="28"/>
          <w:lang w:val="ru-RU"/>
        </w:rPr>
      </w:pPr>
      <w:r w:rsidRPr="004722E7">
        <w:rPr>
          <w:rFonts w:cs="Times New Roman"/>
          <w:color w:val="000000"/>
          <w:szCs w:val="28"/>
          <w:lang w:val="ru-RU"/>
        </w:rPr>
        <w:drawing>
          <wp:inline distT="0" distB="0" distL="0" distR="0" wp14:anchorId="5615A6E7" wp14:editId="17B0CC34">
            <wp:extent cx="3810000" cy="1854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052A" w14:textId="77777777" w:rsidR="004722E7" w:rsidRDefault="004722E7" w:rsidP="00EB00C5">
      <w:pPr>
        <w:ind w:right="-185"/>
        <w:rPr>
          <w:rFonts w:cs="Times New Roman"/>
          <w:color w:val="000000"/>
          <w:szCs w:val="28"/>
          <w:lang w:val="ru-RU"/>
        </w:rPr>
      </w:pPr>
    </w:p>
    <w:p w14:paraId="4716E7B6" w14:textId="77777777" w:rsidR="004722E7" w:rsidRDefault="004722E7" w:rsidP="00EB00C5">
      <w:pPr>
        <w:ind w:right="-185"/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Исходный код доступен в папке </w:t>
      </w:r>
      <w:proofErr w:type="spellStart"/>
      <w:r>
        <w:rPr>
          <w:rFonts w:cs="Times New Roman"/>
          <w:color w:val="000000"/>
          <w:szCs w:val="28"/>
        </w:rPr>
        <w:t>kr</w:t>
      </w:r>
      <w:proofErr w:type="spellEnd"/>
      <w:r w:rsidRPr="004722E7">
        <w:rPr>
          <w:rFonts w:cs="Times New Roman"/>
          <w:color w:val="000000"/>
          <w:szCs w:val="28"/>
          <w:lang w:val="ru-RU"/>
        </w:rPr>
        <w:t>1/</w:t>
      </w:r>
      <w:proofErr w:type="spellStart"/>
      <w:r>
        <w:rPr>
          <w:rFonts w:cs="Times New Roman"/>
          <w:color w:val="000000"/>
          <w:szCs w:val="28"/>
        </w:rPr>
        <w:t>kr</w:t>
      </w:r>
      <w:proofErr w:type="spellEnd"/>
      <w:r w:rsidRPr="004722E7">
        <w:rPr>
          <w:rFonts w:cs="Times New Roman"/>
          <w:color w:val="000000"/>
          <w:szCs w:val="28"/>
          <w:lang w:val="ru-RU"/>
        </w:rPr>
        <w:t>1</w:t>
      </w:r>
      <w:proofErr w:type="spellStart"/>
      <w:r>
        <w:rPr>
          <w:rFonts w:cs="Times New Roman"/>
          <w:color w:val="000000"/>
          <w:szCs w:val="28"/>
        </w:rPr>
        <w:t>openmp</w:t>
      </w:r>
      <w:proofErr w:type="spellEnd"/>
      <w:r w:rsidRPr="004722E7">
        <w:rPr>
          <w:rFonts w:cs="Times New Roman"/>
          <w:color w:val="000000"/>
          <w:szCs w:val="28"/>
          <w:lang w:val="ru-RU"/>
        </w:rPr>
        <w:t>.</w:t>
      </w:r>
      <w:r>
        <w:rPr>
          <w:rFonts w:cs="Times New Roman"/>
          <w:color w:val="000000"/>
          <w:szCs w:val="28"/>
        </w:rPr>
        <w:t>c</w:t>
      </w:r>
      <w:bookmarkStart w:id="0" w:name="_GoBack"/>
      <w:bookmarkEnd w:id="0"/>
      <w:r w:rsidRPr="004722E7">
        <w:rPr>
          <w:rFonts w:cs="Times New Roman"/>
          <w:color w:val="000000"/>
          <w:szCs w:val="28"/>
          <w:lang w:val="ru-RU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4722E7" w14:paraId="48B1833E" w14:textId="77777777" w:rsidTr="004722E7">
        <w:tc>
          <w:tcPr>
            <w:tcW w:w="9627" w:type="dxa"/>
          </w:tcPr>
          <w:p w14:paraId="54C40795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>//</w:t>
            </w:r>
          </w:p>
          <w:p w14:paraId="7F63D07E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>/</w:t>
            </w:r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/  kr1openmp.c</w:t>
            </w:r>
            <w:proofErr w:type="gramEnd"/>
          </w:p>
          <w:p w14:paraId="33426B29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>/</w:t>
            </w:r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/  AVS</w:t>
            </w:r>
            <w:proofErr w:type="gramEnd"/>
          </w:p>
          <w:p w14:paraId="1615C144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>//</w:t>
            </w:r>
          </w:p>
          <w:p w14:paraId="5BA3F81C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>/</w:t>
            </w:r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/  Created</w:t>
            </w:r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by Alexander Degtyarev on 10/31/16.</w:t>
            </w:r>
          </w:p>
          <w:p w14:paraId="3C724308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>/</w:t>
            </w:r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/  Copyright</w:t>
            </w:r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© 2016 Alexander Degtyarev. All rights reserved.</w:t>
            </w:r>
          </w:p>
          <w:p w14:paraId="06826339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>//</w:t>
            </w:r>
          </w:p>
          <w:p w14:paraId="532548F7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</w:p>
          <w:p w14:paraId="586CFB9A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>#include &lt;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stdio.h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&gt;</w:t>
            </w:r>
          </w:p>
          <w:p w14:paraId="67FD34E9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>#include &lt;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time.h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&gt;</w:t>
            </w:r>
          </w:p>
          <w:p w14:paraId="77E3B30C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>#include &lt;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stdlib.h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&gt;</w:t>
            </w:r>
          </w:p>
          <w:p w14:paraId="7558BC7B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>#include &lt;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omp.h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&gt;</w:t>
            </w:r>
          </w:p>
          <w:p w14:paraId="6843B4E4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>#include &lt;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stdbool.h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&gt;</w:t>
            </w:r>
          </w:p>
          <w:p w14:paraId="087F7290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</w:p>
          <w:p w14:paraId="1C5AA8B9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int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</w:t>
            </w:r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main(</w:t>
            </w:r>
            <w:proofErr w:type="spellStart"/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>int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argc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,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const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char *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argv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[]) {</w:t>
            </w:r>
          </w:p>
          <w:p w14:paraId="5D0793B4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bool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debug_info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=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argc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&gt; 1;</w:t>
            </w:r>
          </w:p>
          <w:p w14:paraId="06BA39B5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const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float TOP_CELL_VAL = 10.0;</w:t>
            </w:r>
          </w:p>
          <w:p w14:paraId="31449C03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unsigned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int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rows = 0;</w:t>
            </w:r>
          </w:p>
          <w:p w14:paraId="3021EEF7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unsigned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int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columns = 0;</w:t>
            </w:r>
          </w:p>
          <w:p w14:paraId="20D94556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</w:p>
          <w:p w14:paraId="4A45B248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//synchronized data input</w:t>
            </w:r>
          </w:p>
          <w:p w14:paraId="6ED55D47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</w:t>
            </w:r>
            <w:proofErr w:type="spellStart"/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printf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</w:t>
            </w:r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>"Set row count\n");</w:t>
            </w:r>
          </w:p>
          <w:p w14:paraId="0A6866EE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scanf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("%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u</w:t>
            </w:r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",&amp;</w:t>
            </w:r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>rows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);</w:t>
            </w:r>
          </w:p>
          <w:p w14:paraId="62416EEF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</w:t>
            </w:r>
            <w:proofErr w:type="spellStart"/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printf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</w:t>
            </w:r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"Set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collumn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count\n");</w:t>
            </w:r>
          </w:p>
          <w:p w14:paraId="0349A2B1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scanf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("%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u</w:t>
            </w:r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",&amp;</w:t>
            </w:r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>columns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);</w:t>
            </w:r>
          </w:p>
          <w:p w14:paraId="3AF307F0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</w:p>
          <w:p w14:paraId="18845F67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//allocating resources</w:t>
            </w:r>
          </w:p>
          <w:p w14:paraId="294CBB66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float *vector =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malloc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(rows *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sizeof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(float));</w:t>
            </w:r>
          </w:p>
          <w:p w14:paraId="7FBE0EBE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float *result =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malloc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(columns *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sizeof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(float));</w:t>
            </w:r>
          </w:p>
          <w:p w14:paraId="3948954C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float **matrix;</w:t>
            </w:r>
          </w:p>
          <w:p w14:paraId="30944B45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matrix = (float **) </w:t>
            </w:r>
            <w:proofErr w:type="spellStart"/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malloc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</w:t>
            </w:r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>rows*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sizeof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(float *));</w:t>
            </w:r>
          </w:p>
          <w:p w14:paraId="4418548F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</w:t>
            </w:r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for(</w:t>
            </w:r>
            <w:proofErr w:type="spellStart"/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>int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= 0;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&lt; rows;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++){</w:t>
            </w:r>
          </w:p>
          <w:p w14:paraId="7470B827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matrix[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]</w:t>
            </w:r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=(</w:t>
            </w:r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float *)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malloc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(columns *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sizeof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(float));</w:t>
            </w:r>
          </w:p>
          <w:p w14:paraId="2355B7F1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}</w:t>
            </w:r>
          </w:p>
          <w:p w14:paraId="2A7E5120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</w:p>
          <w:p w14:paraId="4AFAF16C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//parallel randomize matrix</w:t>
            </w:r>
          </w:p>
          <w:p w14:paraId="180C89F0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#pragma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omp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parallel shared(</w:t>
            </w:r>
            <w:proofErr w:type="spellStart"/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rows,columns</w:t>
            </w:r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>,matrix,vector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)</w:t>
            </w:r>
          </w:p>
          <w:p w14:paraId="34147D87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{</w:t>
            </w:r>
          </w:p>
          <w:p w14:paraId="11206682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</w:t>
            </w:r>
            <w:proofErr w:type="spellStart"/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srand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</w:t>
            </w:r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(unsigned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int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)time(NULL) ^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omp_get_thread_num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());</w:t>
            </w:r>
          </w:p>
          <w:p w14:paraId="23094120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#pragma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omp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for</w:t>
            </w:r>
          </w:p>
          <w:p w14:paraId="35142F6F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</w:t>
            </w:r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for(</w:t>
            </w:r>
            <w:proofErr w:type="spellStart"/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>int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= 0;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&lt; rows; ++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)</w:t>
            </w:r>
          </w:p>
          <w:p w14:paraId="626C81C0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  <w:lang w:val="ru-RU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</w:t>
            </w:r>
            <w:r w:rsidRPr="004722E7">
              <w:rPr>
                <w:rFonts w:ascii="Consolas" w:hAnsi="Consolas" w:cs="Times New Roman"/>
                <w:color w:val="000000"/>
                <w:sz w:val="24"/>
                <w:lang w:val="ru-RU"/>
              </w:rPr>
              <w:t>{</w:t>
            </w:r>
          </w:p>
          <w:p w14:paraId="77BA8713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  <w:lang w:val="ru-RU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  <w:lang w:val="ru-RU"/>
              </w:rPr>
              <w:t xml:space="preserve">           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  <w:lang w:val="ru-RU"/>
              </w:rPr>
              <w:t>result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  <w:lang w:val="ru-RU"/>
              </w:rPr>
              <w:t>[i] = 0.0;</w:t>
            </w:r>
          </w:p>
          <w:p w14:paraId="49DCEC6C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    for (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int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j = 0; j &lt; columns; ++j)</w:t>
            </w:r>
          </w:p>
          <w:p w14:paraId="3B66C347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    {</w:t>
            </w:r>
          </w:p>
          <w:p w14:paraId="705E3EAD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        if(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==</w:t>
            </w:r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0){</w:t>
            </w:r>
            <w:proofErr w:type="gramEnd"/>
          </w:p>
          <w:p w14:paraId="6A97626A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            vector[j] = ((float)rand()/(float)(RAND_MAX)) * TOP_CELL_VAL;</w:t>
            </w:r>
          </w:p>
          <w:p w14:paraId="4CA7682E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        }</w:t>
            </w:r>
          </w:p>
          <w:p w14:paraId="4D548739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        matrix[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][j] = ((float)rand()/(float)(RAND_MAX)) * TOP_CELL_VAL;</w:t>
            </w:r>
          </w:p>
          <w:p w14:paraId="3ED47FBB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        if(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debug_info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) </w:t>
            </w:r>
            <w:proofErr w:type="spellStart"/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printf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</w:t>
            </w:r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>" %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d.%d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Thread: %d:%d\n",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i,j,omp_get_thread_num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(),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omp_get_num_threads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());</w:t>
            </w:r>
          </w:p>
          <w:p w14:paraId="79350398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    }</w:t>
            </w:r>
          </w:p>
          <w:p w14:paraId="01D7D62F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}</w:t>
            </w:r>
          </w:p>
          <w:p w14:paraId="50407535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}</w:t>
            </w:r>
          </w:p>
          <w:p w14:paraId="53DD4B92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</w:p>
          <w:p w14:paraId="6BA8FE4C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//synchronized print</w:t>
            </w:r>
          </w:p>
          <w:p w14:paraId="4D3096C8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</w:t>
            </w:r>
            <w:proofErr w:type="spellStart"/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printf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</w:t>
            </w:r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>"\n -MATRIX-\n");</w:t>
            </w:r>
          </w:p>
          <w:p w14:paraId="5C154328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</w:p>
          <w:p w14:paraId="36BE40D4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</w:t>
            </w:r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for(</w:t>
            </w:r>
            <w:proofErr w:type="spellStart"/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>int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= 0;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&lt; rows; ++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)</w:t>
            </w:r>
          </w:p>
          <w:p w14:paraId="3BC9E30D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{</w:t>
            </w:r>
          </w:p>
          <w:p w14:paraId="4B1841FD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for (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int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j = 0; j &lt; columns; ++j)</w:t>
            </w:r>
          </w:p>
          <w:p w14:paraId="7CA85FB2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{</w:t>
            </w:r>
          </w:p>
          <w:p w14:paraId="626C393B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    </w:t>
            </w:r>
            <w:proofErr w:type="spellStart"/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printf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</w:t>
            </w:r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>" %3.2f",matrix[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][j]);</w:t>
            </w:r>
          </w:p>
          <w:p w14:paraId="6CDC7927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}</w:t>
            </w:r>
          </w:p>
          <w:p w14:paraId="6120BC82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printf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("\n");</w:t>
            </w:r>
          </w:p>
          <w:p w14:paraId="3FECC46F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}</w:t>
            </w:r>
          </w:p>
          <w:p w14:paraId="79389DCD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</w:p>
          <w:p w14:paraId="0C0ACC9E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</w:t>
            </w:r>
            <w:proofErr w:type="spellStart"/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printf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</w:t>
            </w:r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>"\n -VECTOR-\n");</w:t>
            </w:r>
          </w:p>
          <w:p w14:paraId="155888B7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</w:p>
          <w:p w14:paraId="00819A9E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for (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int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j = 0; j &lt; columns; ++j)</w:t>
            </w:r>
          </w:p>
          <w:p w14:paraId="0715537A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{</w:t>
            </w:r>
          </w:p>
          <w:p w14:paraId="58302C03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</w:t>
            </w:r>
            <w:proofErr w:type="spellStart"/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printf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</w:t>
            </w:r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>" %3.2f\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n",vector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[j]);</w:t>
            </w:r>
          </w:p>
          <w:p w14:paraId="4B155960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}</w:t>
            </w:r>
          </w:p>
          <w:p w14:paraId="0D1297C9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</w:p>
          <w:p w14:paraId="1D55C0AE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</w:t>
            </w:r>
            <w:proofErr w:type="spellStart"/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printf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</w:t>
            </w:r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>"\n -----------------\n");</w:t>
            </w:r>
          </w:p>
          <w:p w14:paraId="7DCD91B3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//parallel multiplication</w:t>
            </w:r>
          </w:p>
          <w:p w14:paraId="525B6C99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#pragma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omp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parallel for shared(</w:t>
            </w:r>
            <w:proofErr w:type="spellStart"/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rows,columns</w:t>
            </w:r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>,matrix,vector,result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)</w:t>
            </w:r>
          </w:p>
          <w:p w14:paraId="18620B11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</w:t>
            </w:r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for(</w:t>
            </w:r>
            <w:proofErr w:type="spellStart"/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>int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= 0;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&lt; rows; ++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)</w:t>
            </w:r>
          </w:p>
          <w:p w14:paraId="044F4AB8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{</w:t>
            </w:r>
          </w:p>
          <w:p w14:paraId="70F22984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    for (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int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j = 0; j &lt; columns; ++j)</w:t>
            </w:r>
          </w:p>
          <w:p w14:paraId="152FA165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    {</w:t>
            </w:r>
          </w:p>
          <w:p w14:paraId="5F4F5DA8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        result[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]+=matrix[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][</w:t>
            </w:r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j]*</w:t>
            </w:r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>vector[j];</w:t>
            </w:r>
          </w:p>
          <w:p w14:paraId="02C8D831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        if(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debug_info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) </w:t>
            </w:r>
            <w:proofErr w:type="spellStart"/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printf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</w:t>
            </w:r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>"Thread: %d:%d\n",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omp_get_thread_num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(),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omp_get_num_threads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());</w:t>
            </w:r>
          </w:p>
          <w:p w14:paraId="6E1A8153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  <w:lang w:val="ru-RU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    </w:t>
            </w:r>
            <w:r w:rsidRPr="004722E7">
              <w:rPr>
                <w:rFonts w:ascii="Consolas" w:hAnsi="Consolas" w:cs="Times New Roman"/>
                <w:color w:val="000000"/>
                <w:sz w:val="24"/>
                <w:lang w:val="ru-RU"/>
              </w:rPr>
              <w:t>}</w:t>
            </w:r>
          </w:p>
          <w:p w14:paraId="09E04FD5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  <w:lang w:val="ru-RU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  <w:lang w:val="ru-RU"/>
              </w:rPr>
              <w:t xml:space="preserve">        }</w:t>
            </w:r>
          </w:p>
          <w:p w14:paraId="7D63608A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  <w:lang w:val="ru-RU"/>
              </w:rPr>
            </w:pPr>
          </w:p>
          <w:p w14:paraId="687B76E1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//synchronized output</w:t>
            </w:r>
          </w:p>
          <w:p w14:paraId="638C938B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</w:t>
            </w:r>
            <w:proofErr w:type="spellStart"/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printf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</w:t>
            </w:r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>"\n -RESULT-\n");</w:t>
            </w:r>
          </w:p>
          <w:p w14:paraId="2305145D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</w:t>
            </w:r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for(</w:t>
            </w:r>
            <w:proofErr w:type="spellStart"/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>int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= 0;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&lt; rows; ++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)</w:t>
            </w:r>
          </w:p>
          <w:p w14:paraId="14EAF799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{</w:t>
            </w:r>
          </w:p>
          <w:p w14:paraId="15296AD2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    </w:t>
            </w:r>
            <w:proofErr w:type="spellStart"/>
            <w:proofErr w:type="gramStart"/>
            <w:r w:rsidRPr="004722E7">
              <w:rPr>
                <w:rFonts w:ascii="Consolas" w:hAnsi="Consolas" w:cs="Times New Roman"/>
                <w:color w:val="000000"/>
                <w:sz w:val="24"/>
              </w:rPr>
              <w:t>printf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(</w:t>
            </w:r>
            <w:proofErr w:type="gramEnd"/>
            <w:r w:rsidRPr="004722E7">
              <w:rPr>
                <w:rFonts w:ascii="Consolas" w:hAnsi="Consolas" w:cs="Times New Roman"/>
                <w:color w:val="000000"/>
                <w:sz w:val="24"/>
              </w:rPr>
              <w:t>" %2.1f \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n",result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[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</w:rPr>
              <w:t>i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</w:rPr>
              <w:t>]);</w:t>
            </w:r>
          </w:p>
          <w:p w14:paraId="70F3C3A4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  <w:lang w:val="ru-RU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</w:rPr>
              <w:t xml:space="preserve">    </w:t>
            </w:r>
            <w:r w:rsidRPr="004722E7">
              <w:rPr>
                <w:rFonts w:ascii="Consolas" w:hAnsi="Consolas" w:cs="Times New Roman"/>
                <w:color w:val="000000"/>
                <w:sz w:val="24"/>
                <w:lang w:val="ru-RU"/>
              </w:rPr>
              <w:t>}</w:t>
            </w:r>
          </w:p>
          <w:p w14:paraId="52A5641C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  <w:lang w:val="ru-RU"/>
              </w:rPr>
            </w:pPr>
          </w:p>
          <w:p w14:paraId="2DFE77FD" w14:textId="77777777" w:rsidR="004722E7" w:rsidRPr="004722E7" w:rsidRDefault="004722E7" w:rsidP="004722E7">
            <w:pPr>
              <w:ind w:right="-185"/>
              <w:rPr>
                <w:rFonts w:ascii="Consolas" w:hAnsi="Consolas" w:cs="Times New Roman"/>
                <w:color w:val="000000"/>
                <w:sz w:val="24"/>
                <w:lang w:val="ru-RU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  <w:lang w:val="ru-RU"/>
              </w:rPr>
              <w:t xml:space="preserve">    </w:t>
            </w:r>
            <w:proofErr w:type="spellStart"/>
            <w:r w:rsidRPr="004722E7">
              <w:rPr>
                <w:rFonts w:ascii="Consolas" w:hAnsi="Consolas" w:cs="Times New Roman"/>
                <w:color w:val="000000"/>
                <w:sz w:val="24"/>
                <w:lang w:val="ru-RU"/>
              </w:rPr>
              <w:t>return</w:t>
            </w:r>
            <w:proofErr w:type="spellEnd"/>
            <w:r w:rsidRPr="004722E7">
              <w:rPr>
                <w:rFonts w:ascii="Consolas" w:hAnsi="Consolas" w:cs="Times New Roman"/>
                <w:color w:val="000000"/>
                <w:sz w:val="24"/>
                <w:lang w:val="ru-RU"/>
              </w:rPr>
              <w:t xml:space="preserve"> 0;</w:t>
            </w:r>
          </w:p>
          <w:p w14:paraId="164DFB61" w14:textId="77777777" w:rsidR="004722E7" w:rsidRDefault="004722E7" w:rsidP="004722E7">
            <w:pPr>
              <w:ind w:right="-185"/>
              <w:rPr>
                <w:rFonts w:cs="Times New Roman"/>
                <w:color w:val="000000"/>
                <w:szCs w:val="28"/>
                <w:lang w:val="ru-RU"/>
              </w:rPr>
            </w:pPr>
            <w:r w:rsidRPr="004722E7">
              <w:rPr>
                <w:rFonts w:ascii="Consolas" w:hAnsi="Consolas" w:cs="Times New Roman"/>
                <w:color w:val="000000"/>
                <w:sz w:val="24"/>
                <w:lang w:val="ru-RU"/>
              </w:rPr>
              <w:t>}</w:t>
            </w:r>
          </w:p>
        </w:tc>
      </w:tr>
    </w:tbl>
    <w:p w14:paraId="5D04B48B" w14:textId="77777777" w:rsidR="004722E7" w:rsidRPr="004722E7" w:rsidRDefault="004722E7" w:rsidP="00EB00C5">
      <w:pPr>
        <w:ind w:right="-185"/>
        <w:rPr>
          <w:rFonts w:cs="Times New Roman"/>
          <w:color w:val="000000"/>
          <w:szCs w:val="28"/>
          <w:lang w:val="ru-RU"/>
        </w:rPr>
      </w:pPr>
    </w:p>
    <w:sectPr w:rsidR="004722E7" w:rsidRPr="004722E7" w:rsidSect="00E51B40">
      <w:pgSz w:w="11906" w:h="16838" w:code="9"/>
      <w:pgMar w:top="1418" w:right="851" w:bottom="1247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auto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14287E"/>
    <w:multiLevelType w:val="hybridMultilevel"/>
    <w:tmpl w:val="2CB6B99C"/>
    <w:lvl w:ilvl="0" w:tplc="289A28A2">
      <w:start w:val="1"/>
      <w:numFmt w:val="decimal"/>
      <w:lvlText w:val="уровень %1 - 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b w:val="0"/>
        <w:i/>
        <w:sz w:val="28"/>
        <w:szCs w:val="28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0092249"/>
    <w:multiLevelType w:val="hybridMultilevel"/>
    <w:tmpl w:val="A992D75E"/>
    <w:lvl w:ilvl="0" w:tplc="FFFFFFFF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FFFFFFFF">
      <w:start w:val="1"/>
      <w:numFmt w:val="decimal"/>
      <w:lvlText w:val="%2"/>
      <w:lvlJc w:val="left"/>
      <w:pPr>
        <w:tabs>
          <w:tab w:val="num" w:pos="1800"/>
        </w:tabs>
        <w:ind w:left="180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2F83AE7"/>
    <w:multiLevelType w:val="hybridMultilevel"/>
    <w:tmpl w:val="FE409730"/>
    <w:lvl w:ilvl="0" w:tplc="7C26326E">
      <w:start w:val="1"/>
      <w:numFmt w:val="decimal"/>
      <w:lvlText w:val="7.1.2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52B634E"/>
    <w:multiLevelType w:val="hybridMultilevel"/>
    <w:tmpl w:val="C62888A8"/>
    <w:lvl w:ilvl="0" w:tplc="65D62F10">
      <w:start w:val="1"/>
      <w:numFmt w:val="decimal"/>
      <w:lvlText w:val="7.1.3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63A7C4F"/>
    <w:multiLevelType w:val="multilevel"/>
    <w:tmpl w:val="8E9EC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16D29FD"/>
    <w:multiLevelType w:val="hybridMultilevel"/>
    <w:tmpl w:val="64EAE022"/>
    <w:lvl w:ilvl="0" w:tplc="89A03E14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41E83666"/>
    <w:multiLevelType w:val="hybridMultilevel"/>
    <w:tmpl w:val="53DA270E"/>
    <w:lvl w:ilvl="0" w:tplc="A0AEABE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44A82BF9"/>
    <w:multiLevelType w:val="hybridMultilevel"/>
    <w:tmpl w:val="E84E7A36"/>
    <w:lvl w:ilvl="0" w:tplc="8D6C0658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ACE08A6"/>
    <w:multiLevelType w:val="hybridMultilevel"/>
    <w:tmpl w:val="CDC22CE6"/>
    <w:lvl w:ilvl="0" w:tplc="433241F4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C9A6A61"/>
    <w:multiLevelType w:val="hybridMultilevel"/>
    <w:tmpl w:val="91D07AC0"/>
    <w:lvl w:ilvl="0" w:tplc="EB7214DE">
      <w:start w:val="1"/>
      <w:numFmt w:val="decimal"/>
      <w:lvlText w:val="7.1.1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504776D6"/>
    <w:multiLevelType w:val="hybridMultilevel"/>
    <w:tmpl w:val="87FC2ECA"/>
    <w:lvl w:ilvl="0" w:tplc="C006557A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08676A1"/>
    <w:multiLevelType w:val="hybridMultilevel"/>
    <w:tmpl w:val="5E7C3B04"/>
    <w:lvl w:ilvl="0" w:tplc="4CEE970C">
      <w:start w:val="1"/>
      <w:numFmt w:val="decimal"/>
      <w:lvlText w:val="%1."/>
      <w:lvlJc w:val="left"/>
      <w:pPr>
        <w:tabs>
          <w:tab w:val="num" w:pos="1454"/>
        </w:tabs>
        <w:ind w:left="1454" w:hanging="374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9B25553"/>
    <w:multiLevelType w:val="hybridMultilevel"/>
    <w:tmpl w:val="3A647706"/>
    <w:lvl w:ilvl="0" w:tplc="78D2B46C">
      <w:start w:val="1"/>
      <w:numFmt w:val="decimal"/>
      <w:lvlText w:val="7.1.4.%1"/>
      <w:lvlJc w:val="left"/>
      <w:pPr>
        <w:tabs>
          <w:tab w:val="num" w:pos="1134"/>
        </w:tabs>
        <w:ind w:left="0" w:firstLine="0"/>
      </w:pPr>
    </w:lvl>
    <w:lvl w:ilvl="1" w:tplc="48C2B9B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FE4EC2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D168FC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25407D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4020A7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1B89F8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40C35E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A5C109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B2277A9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14841D3"/>
    <w:multiLevelType w:val="hybridMultilevel"/>
    <w:tmpl w:val="FA683186"/>
    <w:lvl w:ilvl="0" w:tplc="1756BD52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659270EB"/>
    <w:multiLevelType w:val="hybridMultilevel"/>
    <w:tmpl w:val="6B96B57A"/>
    <w:lvl w:ilvl="0" w:tplc="7C507ECC">
      <w:start w:val="1"/>
      <w:numFmt w:val="decimal"/>
      <w:lvlText w:val="7.1.5.%1"/>
      <w:lvlJc w:val="left"/>
      <w:pPr>
        <w:tabs>
          <w:tab w:val="num" w:pos="1134"/>
        </w:tabs>
        <w:ind w:left="0" w:firstLine="0"/>
      </w:pPr>
    </w:lvl>
    <w:lvl w:ilvl="1" w:tplc="D8921BC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DECFA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84E8C7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2024A6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E864B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F82B19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A60B9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75A1B5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7EE7306"/>
    <w:multiLevelType w:val="hybridMultilevel"/>
    <w:tmpl w:val="03E6EA88"/>
    <w:lvl w:ilvl="0" w:tplc="7742B15A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7">
    <w:nsid w:val="70A940C0"/>
    <w:multiLevelType w:val="hybridMultilevel"/>
    <w:tmpl w:val="857EA3EC"/>
    <w:lvl w:ilvl="0" w:tplc="3510341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8">
    <w:nsid w:val="717C65FF"/>
    <w:multiLevelType w:val="hybridMultilevel"/>
    <w:tmpl w:val="7FB60422"/>
    <w:lvl w:ilvl="0" w:tplc="DA1A9AE2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A0E21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52B4771"/>
    <w:multiLevelType w:val="singleLevel"/>
    <w:tmpl w:val="10643888"/>
    <w:lvl w:ilvl="0">
      <w:start w:val="1"/>
      <w:numFmt w:val="bullet"/>
      <w:lvlText w:val=""/>
      <w:lvlJc w:val="left"/>
      <w:pPr>
        <w:tabs>
          <w:tab w:val="num" w:pos="1069"/>
        </w:tabs>
        <w:ind w:left="992" w:hanging="283"/>
      </w:pPr>
      <w:rPr>
        <w:rFonts w:ascii="Symbol" w:hAnsi="Symbol" w:hint="default"/>
      </w:rPr>
    </w:lvl>
  </w:abstractNum>
  <w:abstractNum w:abstractNumId="20">
    <w:nsid w:val="7DF202BF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9"/>
  </w:num>
  <w:num w:numId="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7"/>
  </w:num>
  <w:num w:numId="15">
    <w:abstractNumId w:val="16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3"/>
  </w:num>
  <w:num w:numId="19">
    <w:abstractNumId w:val="20"/>
  </w:num>
  <w:num w:numId="20">
    <w:abstractNumId w:val="6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attachedTemplate r:id="rId1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2924"/>
    <w:rsid w:val="00023DA8"/>
    <w:rsid w:val="0005754A"/>
    <w:rsid w:val="00090508"/>
    <w:rsid w:val="000D4FBE"/>
    <w:rsid w:val="00106414"/>
    <w:rsid w:val="0011225E"/>
    <w:rsid w:val="001308A6"/>
    <w:rsid w:val="00134222"/>
    <w:rsid w:val="001570A8"/>
    <w:rsid w:val="001D5DF1"/>
    <w:rsid w:val="001E148D"/>
    <w:rsid w:val="0021259C"/>
    <w:rsid w:val="00215AF5"/>
    <w:rsid w:val="00221139"/>
    <w:rsid w:val="002434F3"/>
    <w:rsid w:val="00246A20"/>
    <w:rsid w:val="002E00AC"/>
    <w:rsid w:val="00362309"/>
    <w:rsid w:val="003A2CCA"/>
    <w:rsid w:val="003C1E81"/>
    <w:rsid w:val="0040121B"/>
    <w:rsid w:val="004035F5"/>
    <w:rsid w:val="004722E7"/>
    <w:rsid w:val="004D5027"/>
    <w:rsid w:val="004D6669"/>
    <w:rsid w:val="00512924"/>
    <w:rsid w:val="005132E3"/>
    <w:rsid w:val="00541702"/>
    <w:rsid w:val="00551EDB"/>
    <w:rsid w:val="00556AE4"/>
    <w:rsid w:val="005D458B"/>
    <w:rsid w:val="00640324"/>
    <w:rsid w:val="006907A3"/>
    <w:rsid w:val="006C1717"/>
    <w:rsid w:val="006E6C31"/>
    <w:rsid w:val="00707E6F"/>
    <w:rsid w:val="00721A0C"/>
    <w:rsid w:val="00744C27"/>
    <w:rsid w:val="007477B7"/>
    <w:rsid w:val="00786AC7"/>
    <w:rsid w:val="00801DAA"/>
    <w:rsid w:val="00826A04"/>
    <w:rsid w:val="008B4E39"/>
    <w:rsid w:val="009127FA"/>
    <w:rsid w:val="009800F5"/>
    <w:rsid w:val="00985F7D"/>
    <w:rsid w:val="00995056"/>
    <w:rsid w:val="009E7037"/>
    <w:rsid w:val="009F0A01"/>
    <w:rsid w:val="00AA5A8E"/>
    <w:rsid w:val="00AE3F43"/>
    <w:rsid w:val="00AE44AA"/>
    <w:rsid w:val="00AF4DC4"/>
    <w:rsid w:val="00B34A18"/>
    <w:rsid w:val="00BB7016"/>
    <w:rsid w:val="00BC3DA9"/>
    <w:rsid w:val="00C066A8"/>
    <w:rsid w:val="00C37D3F"/>
    <w:rsid w:val="00C42B88"/>
    <w:rsid w:val="00C45AC8"/>
    <w:rsid w:val="00D11189"/>
    <w:rsid w:val="00D14543"/>
    <w:rsid w:val="00D17433"/>
    <w:rsid w:val="00D214AB"/>
    <w:rsid w:val="00D551F8"/>
    <w:rsid w:val="00D949A0"/>
    <w:rsid w:val="00DB22C7"/>
    <w:rsid w:val="00DC0635"/>
    <w:rsid w:val="00DD6E2A"/>
    <w:rsid w:val="00DE0114"/>
    <w:rsid w:val="00E34DFC"/>
    <w:rsid w:val="00E35636"/>
    <w:rsid w:val="00E51B40"/>
    <w:rsid w:val="00E730CF"/>
    <w:rsid w:val="00E750F7"/>
    <w:rsid w:val="00EB00C5"/>
    <w:rsid w:val="00ED0330"/>
    <w:rsid w:val="00EE499A"/>
    <w:rsid w:val="00F071FA"/>
    <w:rsid w:val="00F73D99"/>
    <w:rsid w:val="00F95873"/>
    <w:rsid w:val="00FC2C30"/>
    <w:rsid w:val="00FF1D0D"/>
    <w:rsid w:val="00FF5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AB1F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45AC8"/>
    <w:rPr>
      <w:rFonts w:ascii="Times New Roman" w:hAnsi="Times New Roman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7E6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51B40"/>
    <w:pPr>
      <w:spacing w:before="100" w:beforeAutospacing="1" w:after="100" w:afterAutospacing="1"/>
    </w:pPr>
    <w:rPr>
      <w:rFonts w:cs="Times New Roman"/>
    </w:rPr>
  </w:style>
  <w:style w:type="paragraph" w:styleId="Header">
    <w:name w:val="header"/>
    <w:basedOn w:val="Normal"/>
    <w:link w:val="HeaderChar"/>
    <w:rsid w:val="00556AE4"/>
    <w:pPr>
      <w:tabs>
        <w:tab w:val="center" w:pos="4153"/>
        <w:tab w:val="right" w:pos="8306"/>
      </w:tabs>
    </w:pPr>
    <w:rPr>
      <w:rFonts w:eastAsia="Times New Roman" w:cs="Times New Roman"/>
      <w:sz w:val="20"/>
      <w:szCs w:val="28"/>
      <w:lang w:val="ru-RU" w:eastAsia="ru-RU"/>
    </w:rPr>
  </w:style>
  <w:style w:type="character" w:customStyle="1" w:styleId="HeaderChar">
    <w:name w:val="Header Char"/>
    <w:basedOn w:val="DefaultParagraphFont"/>
    <w:link w:val="Header"/>
    <w:rsid w:val="00556AE4"/>
    <w:rPr>
      <w:rFonts w:ascii="Times New Roman" w:eastAsia="Times New Roman" w:hAnsi="Times New Roman" w:cs="Times New Roman"/>
      <w:sz w:val="20"/>
      <w:szCs w:val="28"/>
      <w:lang w:val="ru-RU" w:eastAsia="ru-RU"/>
    </w:rPr>
  </w:style>
  <w:style w:type="paragraph" w:styleId="Caption">
    <w:name w:val="caption"/>
    <w:basedOn w:val="Normal"/>
    <w:next w:val="Normal"/>
    <w:qFormat/>
    <w:rsid w:val="00707E6F"/>
    <w:pPr>
      <w:ind w:left="1260"/>
    </w:pPr>
    <w:rPr>
      <w:rFonts w:eastAsia="Times New Roman" w:cs="Times New Roman"/>
      <w:bCs/>
      <w:szCs w:val="28"/>
      <w:lang w:val="ru-RU" w:eastAsia="ru-RU"/>
    </w:rPr>
  </w:style>
  <w:style w:type="paragraph" w:customStyle="1" w:styleId="41">
    <w:name w:val="Стиль Заголовок 4 + Черный1"/>
    <w:basedOn w:val="Heading4"/>
    <w:rsid w:val="00707E6F"/>
    <w:pPr>
      <w:keepLines w:val="0"/>
      <w:spacing w:before="120" w:after="120"/>
      <w:jc w:val="center"/>
    </w:pPr>
    <w:rPr>
      <w:rFonts w:ascii="Arial Black" w:eastAsia="Times New Roman" w:hAnsi="Arial Black" w:cs="Times New Roman"/>
      <w:i w:val="0"/>
      <w:iCs w:val="0"/>
      <w:color w:val="000000"/>
      <w:sz w:val="32"/>
      <w:szCs w:val="28"/>
      <w:lang w:val="ru-RU" w:eastAsia="ru-RU"/>
    </w:rPr>
  </w:style>
  <w:style w:type="paragraph" w:customStyle="1" w:styleId="a">
    <w:name w:val="Стиль Название объекта + По правому краю"/>
    <w:basedOn w:val="Caption"/>
    <w:autoRedefine/>
    <w:rsid w:val="00707E6F"/>
    <w:pPr>
      <w:keepNext/>
      <w:tabs>
        <w:tab w:val="left" w:pos="1134"/>
        <w:tab w:val="right" w:pos="6012"/>
      </w:tabs>
      <w:spacing w:line="300" w:lineRule="exact"/>
      <w:ind w:right="585" w:firstLine="720"/>
      <w:jc w:val="right"/>
    </w:pPr>
    <w:rPr>
      <w:bCs w:val="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7E6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odyText">
    <w:name w:val="Body Text"/>
    <w:basedOn w:val="Normal"/>
    <w:link w:val="BodyTextChar"/>
    <w:rsid w:val="008B4E39"/>
    <w:pPr>
      <w:tabs>
        <w:tab w:val="left" w:pos="1080"/>
      </w:tabs>
      <w:ind w:right="-5"/>
      <w:jc w:val="both"/>
    </w:pPr>
    <w:rPr>
      <w:rFonts w:eastAsia="Times New Roman" w:cs="Times New Roman"/>
      <w:szCs w:val="28"/>
      <w:lang w:val="ru-RU" w:eastAsia="ru-RU"/>
    </w:rPr>
  </w:style>
  <w:style w:type="character" w:customStyle="1" w:styleId="BodyTextChar">
    <w:name w:val="Body Text Char"/>
    <w:basedOn w:val="DefaultParagraphFont"/>
    <w:link w:val="BodyText"/>
    <w:rsid w:val="008B4E3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table" w:styleId="TableGrid">
    <w:name w:val="Table Grid"/>
    <w:basedOn w:val="TableNormal"/>
    <w:rsid w:val="00FC2C3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570A8"/>
    <w:pPr>
      <w:ind w:left="720"/>
      <w:contextualSpacing/>
    </w:p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11189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11189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5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xdegtyarev/Development/bsuir/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6A68266-A495-4749-B12F-088102A957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20</TotalTime>
  <Pages>6</Pages>
  <Words>537</Words>
  <Characters>3062</Characters>
  <Application>Microsoft Macintosh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3592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Degtyarev</dc:creator>
  <cp:keywords/>
  <dc:description/>
  <cp:lastModifiedBy>Alexander Degtyarev</cp:lastModifiedBy>
  <cp:revision>1</cp:revision>
  <dcterms:created xsi:type="dcterms:W3CDTF">2017-01-17T11:34:00Z</dcterms:created>
  <dcterms:modified xsi:type="dcterms:W3CDTF">2017-01-17T12:23:00Z</dcterms:modified>
</cp:coreProperties>
</file>